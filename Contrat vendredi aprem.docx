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398C" w14:textId="77777777" w:rsidR="00234D82" w:rsidRPr="001E6F48" w:rsidRDefault="0072167E" w:rsidP="001E6F48">
      <w:pPr>
        <w:pStyle w:val="Titre"/>
        <w:rPr>
          <w:lang w:val="fr-CH"/>
        </w:rPr>
      </w:pPr>
      <w:r w:rsidRPr="001E6F48">
        <w:rPr>
          <w:lang w:val="fr-CH"/>
        </w:rPr>
        <w:t>Contrat d</w:t>
      </w:r>
      <w:r w:rsidR="005A4944">
        <w:rPr>
          <w:lang w:val="fr-CH"/>
        </w:rPr>
        <w:t>’approfondissement</w:t>
      </w:r>
    </w:p>
    <w:p w14:paraId="3A929E87" w14:textId="78568BD3" w:rsidR="0072167E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Je, soussigné </w:t>
      </w:r>
      <w:r w:rsidR="008F3528">
        <w:rPr>
          <w:sz w:val="32"/>
          <w:szCs w:val="32"/>
          <w:lang w:val="fr-CH"/>
        </w:rPr>
        <w:t>Evan</w:t>
      </w:r>
      <w:r w:rsidRPr="001E6F48">
        <w:rPr>
          <w:sz w:val="32"/>
          <w:szCs w:val="32"/>
          <w:lang w:val="fr-CH"/>
        </w:rPr>
        <w:t xml:space="preserve">, souhaite </w:t>
      </w:r>
      <w:r w:rsidR="005A4944">
        <w:rPr>
          <w:sz w:val="32"/>
          <w:szCs w:val="32"/>
          <w:lang w:val="fr-CH"/>
        </w:rPr>
        <w:t xml:space="preserve">démontrer une amélioration de </w:t>
      </w:r>
      <w:r w:rsidRPr="001E6F48">
        <w:rPr>
          <w:sz w:val="32"/>
          <w:szCs w:val="32"/>
          <w:lang w:val="fr-CH"/>
        </w:rPr>
        <w:t xml:space="preserve">mon niveau de compétence en </w:t>
      </w:r>
      <w:r w:rsidR="008F3528">
        <w:rPr>
          <w:sz w:val="32"/>
          <w:szCs w:val="32"/>
          <w:lang w:val="fr-CH"/>
        </w:rPr>
        <w:t>C#</w:t>
      </w:r>
      <w:r w:rsidRPr="001E6F48">
        <w:rPr>
          <w:sz w:val="32"/>
          <w:szCs w:val="32"/>
          <w:lang w:val="fr-CH"/>
        </w:rPr>
        <w:t xml:space="preserve"> de la manière suivante :</w:t>
      </w:r>
    </w:p>
    <w:p w14:paraId="4D7F239B" w14:textId="77777777" w:rsidR="007E1815" w:rsidRPr="001E6F48" w:rsidRDefault="007E1815" w:rsidP="001E6F48">
      <w:pPr>
        <w:spacing w:before="120" w:after="120"/>
        <w:rPr>
          <w:sz w:val="32"/>
          <w:szCs w:val="32"/>
          <w:lang w:val="fr-CH"/>
        </w:rPr>
      </w:pPr>
    </w:p>
    <w:p w14:paraId="25D885D3" w14:textId="4278B8CF" w:rsidR="0072167E" w:rsidRDefault="00255DED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code est fonctionnel, ce qui permet d’afficher le plateau de jeu</w:t>
      </w:r>
    </w:p>
    <w:p w14:paraId="41493724" w14:textId="77777777" w:rsidR="007E1815" w:rsidRPr="007E1815" w:rsidRDefault="007E1815" w:rsidP="007E1815">
      <w:pPr>
        <w:spacing w:before="120" w:after="120"/>
        <w:ind w:left="360"/>
        <w:rPr>
          <w:sz w:val="32"/>
          <w:szCs w:val="32"/>
          <w:lang w:val="fr-CH"/>
        </w:rPr>
      </w:pPr>
    </w:p>
    <w:p w14:paraId="5C4C465B" w14:textId="50D5641D" w:rsidR="0072167E" w:rsidRDefault="007E1815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code permet de montrer les bateaux sur le plateau de jeu</w:t>
      </w:r>
    </w:p>
    <w:p w14:paraId="612E7953" w14:textId="77777777" w:rsidR="007E1815" w:rsidRPr="007E1815" w:rsidRDefault="007E1815" w:rsidP="007E1815">
      <w:pPr>
        <w:pStyle w:val="Paragraphedeliste"/>
        <w:rPr>
          <w:sz w:val="32"/>
          <w:szCs w:val="32"/>
          <w:lang w:val="fr-CH"/>
        </w:rPr>
      </w:pPr>
    </w:p>
    <w:p w14:paraId="7C40E8C3" w14:textId="77777777" w:rsidR="007E1815" w:rsidRPr="001E6F48" w:rsidRDefault="007E1815" w:rsidP="007E1815">
      <w:pPr>
        <w:pStyle w:val="Paragraphedeliste"/>
        <w:spacing w:before="120" w:after="120"/>
        <w:rPr>
          <w:sz w:val="32"/>
          <w:szCs w:val="32"/>
          <w:lang w:val="fr-CH"/>
        </w:rPr>
      </w:pPr>
    </w:p>
    <w:p w14:paraId="7533EFB1" w14:textId="4585B5B5" w:rsidR="0072167E" w:rsidRDefault="007E1815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joueur doit pouvoir tirer dans les cases du plateau de jeu</w:t>
      </w:r>
    </w:p>
    <w:p w14:paraId="41C4953B" w14:textId="77777777" w:rsidR="007E1815" w:rsidRPr="007E1815" w:rsidRDefault="007E1815" w:rsidP="007E1815">
      <w:pPr>
        <w:spacing w:before="120" w:after="120"/>
        <w:ind w:left="360"/>
        <w:rPr>
          <w:sz w:val="32"/>
          <w:szCs w:val="32"/>
          <w:lang w:val="fr-CH"/>
        </w:rPr>
      </w:pPr>
    </w:p>
    <w:p w14:paraId="42154A0B" w14:textId="621354C7" w:rsidR="007E1815" w:rsidRDefault="007E1815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code doit pouvoir afficher les bateaux qui sont touché, coulé et de marquer les cases qui sont touchée</w:t>
      </w:r>
      <w:r w:rsidR="00E84532">
        <w:rPr>
          <w:sz w:val="32"/>
          <w:szCs w:val="32"/>
          <w:lang w:val="fr-CH"/>
        </w:rPr>
        <w:t>s</w:t>
      </w:r>
      <w:r>
        <w:rPr>
          <w:sz w:val="32"/>
          <w:szCs w:val="32"/>
          <w:lang w:val="fr-CH"/>
        </w:rPr>
        <w:t xml:space="preserve"> dans l’eau</w:t>
      </w:r>
    </w:p>
    <w:p w14:paraId="6028C7C1" w14:textId="77777777" w:rsidR="007E1815" w:rsidRPr="007E1815" w:rsidRDefault="007E1815" w:rsidP="007E1815">
      <w:pPr>
        <w:pStyle w:val="Paragraphedeliste"/>
        <w:rPr>
          <w:sz w:val="32"/>
          <w:szCs w:val="32"/>
          <w:lang w:val="fr-CH"/>
        </w:rPr>
      </w:pPr>
    </w:p>
    <w:p w14:paraId="47C809B2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67E0EE05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27119B34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4F374D2A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3FD34D42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03C6B46F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438CD3D6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1F2A206A" w14:textId="77777777" w:rsid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3BF0E852" w14:textId="77777777" w:rsidR="007E1815" w:rsidRPr="007E1815" w:rsidRDefault="007E1815" w:rsidP="007E1815">
      <w:pPr>
        <w:spacing w:before="120" w:after="120"/>
        <w:rPr>
          <w:sz w:val="32"/>
          <w:szCs w:val="32"/>
          <w:lang w:val="fr-CH"/>
        </w:rPr>
      </w:pPr>
    </w:p>
    <w:p w14:paraId="4C123524" w14:textId="14EF2632" w:rsidR="007E1815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="008F3528">
        <w:rPr>
          <w:sz w:val="32"/>
          <w:szCs w:val="32"/>
          <w:lang w:val="fr-CH"/>
        </w:rPr>
        <w:t>ETML, le 24.01.2025</w:t>
      </w:r>
    </w:p>
    <w:p w14:paraId="5FBE4605" w14:textId="77777777" w:rsidR="007E1815" w:rsidRDefault="007E1815" w:rsidP="001E6F48">
      <w:pPr>
        <w:spacing w:before="120" w:after="120"/>
        <w:rPr>
          <w:sz w:val="32"/>
          <w:szCs w:val="32"/>
          <w:lang w:val="fr-CH"/>
        </w:rPr>
      </w:pPr>
    </w:p>
    <w:p w14:paraId="0138429E" w14:textId="5AE8A109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Signature :</w:t>
      </w:r>
    </w:p>
    <w:sectPr w:rsidR="0072167E" w:rsidRPr="001E6F48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28"/>
    <w:rsid w:val="001E6F48"/>
    <w:rsid w:val="00234D82"/>
    <w:rsid w:val="00255DED"/>
    <w:rsid w:val="005A4944"/>
    <w:rsid w:val="0072167E"/>
    <w:rsid w:val="00781C21"/>
    <w:rsid w:val="007E1815"/>
    <w:rsid w:val="008F3528"/>
    <w:rsid w:val="00934095"/>
    <w:rsid w:val="00A54A56"/>
    <w:rsid w:val="00E84532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C49DF"/>
  <w14:defaultImageDpi w14:val="32767"/>
  <w15:chartTrackingRefBased/>
  <w15:docId w15:val="{4370F01C-5482-4D7D-A1E7-2FD113AA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gusarov\Downloads\Contrat%20d'approfondissemen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2" ma:contentTypeDescription="Create a new document." ma:contentTypeScope="" ma:versionID="3bc66de4e454f53880d2f7e478c13426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ec3849cc2903114b5537e1de7e1b8749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826A0-1A79-484F-A058-1D87F41A9136}">
  <ds:schemaRefs>
    <ds:schemaRef ds:uri="http://schemas.microsoft.com/office/2006/metadata/properties"/>
    <ds:schemaRef ds:uri="http://schemas.microsoft.com/office/infopath/2007/PartnerControls"/>
    <ds:schemaRef ds:uri="7f910b7e-5659-40b0-877b-7416054d0d55"/>
    <ds:schemaRef ds:uri="766e0ef3-9166-4cc7-bffc-e6afe7b523a0"/>
  </ds:schemaRefs>
</ds:datastoreItem>
</file>

<file path=customXml/itemProps2.xml><?xml version="1.0" encoding="utf-8"?>
<ds:datastoreItem xmlns:ds="http://schemas.openxmlformats.org/officeDocument/2006/customXml" ds:itemID="{168D78DF-6CDA-4E1B-A42A-1A4F4C145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F143D-E03E-4398-8DB6-3814793C8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10b7e-5659-40b0-877b-7416054d0d55"/>
    <ds:schemaRef ds:uri="766e0ef3-9166-4cc7-bffc-e6afe7b5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 d'approfondissement</Template>
  <TotalTime>34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Gusarov</dc:creator>
  <cp:keywords/>
  <dc:description/>
  <cp:lastModifiedBy>Evan Gusarov</cp:lastModifiedBy>
  <cp:revision>1</cp:revision>
  <dcterms:created xsi:type="dcterms:W3CDTF">2025-01-24T14:54:00Z</dcterms:created>
  <dcterms:modified xsi:type="dcterms:W3CDTF">2025-01-24T15:28:00Z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</Properties>
</file>